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D35" w:rsidRDefault="000D0D35" w:rsidP="00793CFE">
      <w:pPr>
        <w:jc w:val="center"/>
        <w:rPr>
          <w:sz w:val="40"/>
        </w:rPr>
      </w:pPr>
      <w:r w:rsidRPr="00793CFE">
        <w:rPr>
          <w:rFonts w:hint="eastAsia"/>
          <w:sz w:val="40"/>
        </w:rPr>
        <w:t>自定义面板需求</w:t>
      </w:r>
      <w:r>
        <w:rPr>
          <w:rFonts w:hint="eastAsia"/>
          <w:sz w:val="40"/>
        </w:rPr>
        <w:t>协议</w:t>
      </w:r>
    </w:p>
    <w:p w:rsidR="000D0D35" w:rsidRDefault="000D0D35">
      <w:pPr>
        <w:rPr>
          <w:sz w:val="40"/>
        </w:rPr>
      </w:pPr>
      <w:r>
        <w:rPr>
          <w:sz w:val="40"/>
        </w:rPr>
        <w:t>1</w:t>
      </w:r>
      <w:r>
        <w:rPr>
          <w:rFonts w:hint="eastAsia"/>
          <w:sz w:val="40"/>
        </w:rPr>
        <w:t>、上下左右停止</w:t>
      </w:r>
    </w:p>
    <w:p w:rsidR="000D0D35" w:rsidRDefault="000D0D35">
      <w:pPr>
        <w:rPr>
          <w:sz w:val="40"/>
        </w:rPr>
      </w:pPr>
      <w:r>
        <w:rPr>
          <w:rFonts w:hint="eastAsia"/>
          <w:sz w:val="40"/>
        </w:rPr>
        <w:t>变量：</w:t>
      </w:r>
      <w:r w:rsidRPr="00B16F98">
        <w:rPr>
          <w:sz w:val="40"/>
        </w:rPr>
        <w:t>direction</w:t>
      </w:r>
      <w:r>
        <w:rPr>
          <w:rFonts w:hint="eastAsia"/>
          <w:sz w:val="40"/>
        </w:rPr>
        <w:t>：</w:t>
      </w:r>
    </w:p>
    <w:p w:rsidR="000D0D35" w:rsidRPr="005B28C1" w:rsidRDefault="000D0D35">
      <w:pPr>
        <w:rPr>
          <w:color w:val="FF0000"/>
          <w:sz w:val="40"/>
        </w:rPr>
      </w:pPr>
      <w:r w:rsidRPr="005B28C1">
        <w:rPr>
          <w:rFonts w:hint="eastAsia"/>
          <w:color w:val="FF0000"/>
          <w:sz w:val="40"/>
        </w:rPr>
        <w:t>位置：</w:t>
      </w:r>
      <w:r w:rsidRPr="005B28C1">
        <w:rPr>
          <w:color w:val="FF0000"/>
          <w:sz w:val="40"/>
        </w:rPr>
        <w:t>1</w:t>
      </w:r>
    </w:p>
    <w:p w:rsidR="000D0D35" w:rsidRDefault="000D0D35">
      <w:pPr>
        <w:rPr>
          <w:sz w:val="40"/>
        </w:rPr>
      </w:pPr>
      <w:r>
        <w:rPr>
          <w:sz w:val="40"/>
        </w:rPr>
        <w:t>{up(1)</w:t>
      </w:r>
      <w:r>
        <w:rPr>
          <w:rFonts w:hint="eastAsia"/>
          <w:sz w:val="40"/>
        </w:rPr>
        <w:t>，</w:t>
      </w:r>
      <w:r>
        <w:rPr>
          <w:sz w:val="40"/>
        </w:rPr>
        <w:t>down(2)</w:t>
      </w:r>
      <w:r>
        <w:rPr>
          <w:rFonts w:hint="eastAsia"/>
          <w:sz w:val="40"/>
        </w:rPr>
        <w:t>，</w:t>
      </w:r>
      <w:r>
        <w:rPr>
          <w:sz w:val="40"/>
        </w:rPr>
        <w:t>left(3)</w:t>
      </w:r>
      <w:r>
        <w:rPr>
          <w:rFonts w:hint="eastAsia"/>
          <w:sz w:val="40"/>
        </w:rPr>
        <w:t>，</w:t>
      </w:r>
      <w:r>
        <w:rPr>
          <w:sz w:val="40"/>
        </w:rPr>
        <w:t>right(4)</w:t>
      </w:r>
      <w:r>
        <w:rPr>
          <w:rFonts w:hint="eastAsia"/>
          <w:sz w:val="40"/>
        </w:rPr>
        <w:t>，</w:t>
      </w:r>
      <w:r>
        <w:rPr>
          <w:sz w:val="40"/>
        </w:rPr>
        <w:t>stop(0)}</w:t>
      </w:r>
    </w:p>
    <w:p w:rsidR="000D0D35" w:rsidRDefault="000D0D35">
      <w:pPr>
        <w:rPr>
          <w:sz w:val="40"/>
        </w:rPr>
      </w:pPr>
      <w:r>
        <w:rPr>
          <w:sz w:val="40"/>
        </w:rPr>
        <w:t>2</w:t>
      </w:r>
      <w:r>
        <w:rPr>
          <w:rFonts w:hint="eastAsia"/>
          <w:sz w:val="40"/>
        </w:rPr>
        <w:t>、旋转</w:t>
      </w:r>
    </w:p>
    <w:p w:rsidR="000D0D35" w:rsidRDefault="000D0D35">
      <w:pPr>
        <w:rPr>
          <w:sz w:val="40"/>
        </w:rPr>
      </w:pPr>
      <w:r>
        <w:rPr>
          <w:rFonts w:hint="eastAsia"/>
          <w:sz w:val="40"/>
        </w:rPr>
        <w:t>变量：</w:t>
      </w:r>
      <w:bookmarkStart w:id="0" w:name="OLE_LINK5"/>
      <w:bookmarkStart w:id="1" w:name="OLE_LINK6"/>
      <w:r w:rsidRPr="00B16F98">
        <w:rPr>
          <w:sz w:val="40"/>
        </w:rPr>
        <w:t>revolve</w:t>
      </w:r>
      <w:bookmarkEnd w:id="0"/>
      <w:bookmarkEnd w:id="1"/>
      <w:r>
        <w:rPr>
          <w:rFonts w:hint="eastAsia"/>
          <w:sz w:val="40"/>
        </w:rPr>
        <w:t>：</w:t>
      </w:r>
    </w:p>
    <w:p w:rsidR="000D0D35" w:rsidRPr="005B28C1" w:rsidRDefault="000D0D35">
      <w:pPr>
        <w:rPr>
          <w:color w:val="FF0000"/>
          <w:sz w:val="40"/>
        </w:rPr>
      </w:pPr>
      <w:r w:rsidRPr="005B28C1">
        <w:rPr>
          <w:rFonts w:hint="eastAsia"/>
          <w:color w:val="FF0000"/>
          <w:sz w:val="40"/>
        </w:rPr>
        <w:t>位置：</w:t>
      </w:r>
      <w:r w:rsidRPr="005B28C1">
        <w:rPr>
          <w:color w:val="FF0000"/>
          <w:sz w:val="40"/>
        </w:rPr>
        <w:t>3</w:t>
      </w:r>
    </w:p>
    <w:p w:rsidR="000D0D35" w:rsidRDefault="000D0D35">
      <w:pPr>
        <w:rPr>
          <w:sz w:val="40"/>
        </w:rPr>
      </w:pPr>
      <w:r>
        <w:rPr>
          <w:sz w:val="40"/>
        </w:rPr>
        <w:t>0</w:t>
      </w:r>
      <w:r>
        <w:rPr>
          <w:rFonts w:hint="eastAsia"/>
          <w:sz w:val="40"/>
        </w:rPr>
        <w:t>：不旋转；</w:t>
      </w:r>
      <w:r>
        <w:rPr>
          <w:sz w:val="40"/>
        </w:rPr>
        <w:t>1</w:t>
      </w:r>
      <w:r>
        <w:rPr>
          <w:rFonts w:hint="eastAsia"/>
          <w:sz w:val="40"/>
        </w:rPr>
        <w:t>：左旋；</w:t>
      </w:r>
      <w:r>
        <w:rPr>
          <w:sz w:val="40"/>
        </w:rPr>
        <w:t>2</w:t>
      </w:r>
      <w:r>
        <w:rPr>
          <w:rFonts w:hint="eastAsia"/>
          <w:sz w:val="40"/>
        </w:rPr>
        <w:t>：右旋</w:t>
      </w:r>
    </w:p>
    <w:p w:rsidR="000D0D35" w:rsidRDefault="000D0D35">
      <w:pPr>
        <w:rPr>
          <w:sz w:val="40"/>
        </w:rPr>
      </w:pPr>
      <w:r>
        <w:rPr>
          <w:sz w:val="40"/>
        </w:rPr>
        <w:t>3</w:t>
      </w:r>
      <w:r>
        <w:rPr>
          <w:rFonts w:hint="eastAsia"/>
          <w:sz w:val="40"/>
        </w:rPr>
        <w:t>、鸣笛</w:t>
      </w:r>
    </w:p>
    <w:p w:rsidR="000D0D35" w:rsidRDefault="000D0D35">
      <w:pPr>
        <w:rPr>
          <w:sz w:val="40"/>
        </w:rPr>
      </w:pPr>
      <w:r w:rsidRPr="00B16F98">
        <w:rPr>
          <w:rFonts w:hint="eastAsia"/>
          <w:sz w:val="40"/>
        </w:rPr>
        <w:t>变量：</w:t>
      </w:r>
      <w:bookmarkStart w:id="2" w:name="OLE_LINK7"/>
      <w:r w:rsidRPr="00B16F98">
        <w:rPr>
          <w:sz w:val="40"/>
        </w:rPr>
        <w:t>whistle</w:t>
      </w:r>
      <w:bookmarkEnd w:id="2"/>
    </w:p>
    <w:p w:rsidR="000D0D35" w:rsidRPr="005B28C1" w:rsidRDefault="000D0D35">
      <w:pPr>
        <w:rPr>
          <w:color w:val="FF0000"/>
          <w:sz w:val="40"/>
        </w:rPr>
      </w:pPr>
      <w:r w:rsidRPr="005B28C1">
        <w:rPr>
          <w:rFonts w:hint="eastAsia"/>
          <w:color w:val="FF0000"/>
          <w:sz w:val="40"/>
        </w:rPr>
        <w:t>位置：</w:t>
      </w:r>
      <w:r w:rsidRPr="005B28C1">
        <w:rPr>
          <w:color w:val="FF0000"/>
          <w:sz w:val="40"/>
        </w:rPr>
        <w:t>5</w:t>
      </w:r>
    </w:p>
    <w:p w:rsidR="000D0D35" w:rsidRPr="00B16F98" w:rsidRDefault="000D0D35">
      <w:pPr>
        <w:rPr>
          <w:sz w:val="40"/>
        </w:rPr>
      </w:pPr>
      <w:r w:rsidRPr="00B16F98">
        <w:rPr>
          <w:sz w:val="40"/>
        </w:rPr>
        <w:t>{true</w:t>
      </w:r>
      <w:r w:rsidRPr="00B16F98">
        <w:rPr>
          <w:rFonts w:hint="eastAsia"/>
          <w:sz w:val="40"/>
        </w:rPr>
        <w:t>，</w:t>
      </w:r>
      <w:r w:rsidRPr="00B16F98">
        <w:rPr>
          <w:sz w:val="40"/>
        </w:rPr>
        <w:t>false}</w:t>
      </w:r>
    </w:p>
    <w:p w:rsidR="000D0D35" w:rsidRDefault="000D0D35" w:rsidP="00B16F98">
      <w:pPr>
        <w:rPr>
          <w:sz w:val="40"/>
        </w:rPr>
      </w:pPr>
      <w:r>
        <w:rPr>
          <w:sz w:val="40"/>
        </w:rPr>
        <w:t>4</w:t>
      </w:r>
      <w:r>
        <w:rPr>
          <w:rFonts w:hint="eastAsia"/>
          <w:sz w:val="40"/>
        </w:rPr>
        <w:t>、加速</w:t>
      </w:r>
    </w:p>
    <w:p w:rsidR="000D0D35" w:rsidRPr="00B16F98" w:rsidRDefault="000D0D35" w:rsidP="00B16F98">
      <w:pPr>
        <w:rPr>
          <w:sz w:val="40"/>
        </w:rPr>
      </w:pPr>
      <w:r w:rsidRPr="00B16F98">
        <w:rPr>
          <w:rFonts w:hint="eastAsia"/>
          <w:sz w:val="40"/>
        </w:rPr>
        <w:t>变量：</w:t>
      </w:r>
      <w:r w:rsidRPr="00B16F98">
        <w:rPr>
          <w:sz w:val="40"/>
        </w:rPr>
        <w:t>expedite</w:t>
      </w:r>
    </w:p>
    <w:p w:rsidR="000D0D35" w:rsidRPr="005B28C1" w:rsidRDefault="000D0D35" w:rsidP="00B16F98">
      <w:pPr>
        <w:rPr>
          <w:color w:val="FF0000"/>
          <w:sz w:val="40"/>
        </w:rPr>
      </w:pPr>
      <w:r w:rsidRPr="005B28C1">
        <w:rPr>
          <w:rFonts w:hint="eastAsia"/>
          <w:color w:val="FF0000"/>
          <w:sz w:val="40"/>
        </w:rPr>
        <w:t>位置：</w:t>
      </w:r>
      <w:r w:rsidRPr="005B28C1">
        <w:rPr>
          <w:color w:val="FF0000"/>
          <w:sz w:val="40"/>
        </w:rPr>
        <w:t>7</w:t>
      </w:r>
    </w:p>
    <w:p w:rsidR="000D0D35" w:rsidRPr="00B16F98" w:rsidRDefault="000D0D35" w:rsidP="00B16F98">
      <w:pPr>
        <w:rPr>
          <w:sz w:val="40"/>
        </w:rPr>
      </w:pPr>
      <w:r w:rsidRPr="00B16F98">
        <w:rPr>
          <w:sz w:val="40"/>
        </w:rPr>
        <w:t>{true</w:t>
      </w:r>
      <w:r w:rsidRPr="00B16F98">
        <w:rPr>
          <w:rFonts w:hint="eastAsia"/>
          <w:sz w:val="40"/>
        </w:rPr>
        <w:t>，</w:t>
      </w:r>
      <w:r w:rsidRPr="00B16F98">
        <w:rPr>
          <w:sz w:val="40"/>
        </w:rPr>
        <w:t>false}</w:t>
      </w:r>
    </w:p>
    <w:p w:rsidR="000D0D35" w:rsidRDefault="000D0D35" w:rsidP="00B16F98">
      <w:pPr>
        <w:rPr>
          <w:sz w:val="40"/>
        </w:rPr>
      </w:pPr>
      <w:r>
        <w:rPr>
          <w:sz w:val="40"/>
        </w:rPr>
        <w:t>5</w:t>
      </w:r>
      <w:r>
        <w:rPr>
          <w:rFonts w:hint="eastAsia"/>
          <w:sz w:val="40"/>
        </w:rPr>
        <w:t>、减速</w:t>
      </w:r>
    </w:p>
    <w:p w:rsidR="000D0D35" w:rsidRDefault="000D0D35" w:rsidP="00B16F98">
      <w:pPr>
        <w:rPr>
          <w:sz w:val="40"/>
        </w:rPr>
      </w:pPr>
      <w:r w:rsidRPr="00B16F98">
        <w:rPr>
          <w:rFonts w:hint="eastAsia"/>
          <w:sz w:val="40"/>
        </w:rPr>
        <w:t>变量：</w:t>
      </w:r>
      <w:bookmarkStart w:id="3" w:name="OLE_LINK3"/>
      <w:bookmarkStart w:id="4" w:name="OLE_LINK4"/>
      <w:r>
        <w:rPr>
          <w:sz w:val="40"/>
        </w:rPr>
        <w:t>reduce</w:t>
      </w:r>
      <w:bookmarkEnd w:id="3"/>
      <w:bookmarkEnd w:id="4"/>
    </w:p>
    <w:p w:rsidR="000D0D35" w:rsidRPr="005B28C1" w:rsidRDefault="000D0D35" w:rsidP="00B16F98">
      <w:pPr>
        <w:rPr>
          <w:color w:val="FF0000"/>
          <w:sz w:val="40"/>
        </w:rPr>
      </w:pPr>
      <w:r w:rsidRPr="005B28C1">
        <w:rPr>
          <w:rFonts w:hint="eastAsia"/>
          <w:color w:val="FF0000"/>
          <w:sz w:val="40"/>
        </w:rPr>
        <w:t>位置：</w:t>
      </w:r>
      <w:r w:rsidRPr="005B28C1">
        <w:rPr>
          <w:color w:val="FF0000"/>
          <w:sz w:val="40"/>
        </w:rPr>
        <w:t>9</w:t>
      </w:r>
    </w:p>
    <w:p w:rsidR="000D0D35" w:rsidRDefault="000D0D35" w:rsidP="00B16F98">
      <w:pPr>
        <w:rPr>
          <w:sz w:val="40"/>
        </w:rPr>
      </w:pPr>
      <w:r w:rsidRPr="00B16F98">
        <w:rPr>
          <w:sz w:val="40"/>
        </w:rPr>
        <w:t>{true</w:t>
      </w:r>
      <w:r w:rsidRPr="00B16F98">
        <w:rPr>
          <w:rFonts w:hint="eastAsia"/>
          <w:sz w:val="40"/>
        </w:rPr>
        <w:t>，</w:t>
      </w:r>
      <w:r w:rsidRPr="00B16F98">
        <w:rPr>
          <w:sz w:val="40"/>
        </w:rPr>
        <w:t>false}</w:t>
      </w:r>
    </w:p>
    <w:p w:rsidR="000D0D35" w:rsidRDefault="000D0D35" w:rsidP="00B16F98">
      <w:pPr>
        <w:rPr>
          <w:color w:val="FF0000"/>
          <w:sz w:val="40"/>
        </w:rPr>
      </w:pPr>
      <w:r w:rsidRPr="00A1416D">
        <w:rPr>
          <w:color w:val="FF0000"/>
          <w:sz w:val="40"/>
        </w:rPr>
        <w:t>6</w:t>
      </w:r>
      <w:r w:rsidRPr="00A1416D">
        <w:rPr>
          <w:rFonts w:hint="eastAsia"/>
          <w:color w:val="FF0000"/>
          <w:sz w:val="40"/>
        </w:rPr>
        <w:t>、</w:t>
      </w:r>
      <w:r>
        <w:rPr>
          <w:rFonts w:hint="eastAsia"/>
          <w:color w:val="FF0000"/>
          <w:sz w:val="40"/>
        </w:rPr>
        <w:t>左摇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leftmove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11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7</w:t>
      </w:r>
      <w:r>
        <w:rPr>
          <w:rFonts w:hint="eastAsia"/>
          <w:color w:val="FF0000"/>
          <w:sz w:val="40"/>
        </w:rPr>
        <w:t>、右摇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rightmove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13</w:t>
      </w:r>
    </w:p>
    <w:p w:rsidR="000D0D35" w:rsidRDefault="000D0D35" w:rsidP="00A1416D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Pr="00D84604" w:rsidRDefault="000D0D35" w:rsidP="00B16F98">
      <w:pPr>
        <w:rPr>
          <w:b/>
          <w:color w:val="FF0000"/>
          <w:sz w:val="40"/>
        </w:rPr>
      </w:pPr>
      <w:r>
        <w:rPr>
          <w:color w:val="FF0000"/>
          <w:sz w:val="40"/>
        </w:rPr>
        <w:t>8</w:t>
      </w:r>
      <w:r>
        <w:rPr>
          <w:rFonts w:hint="eastAsia"/>
          <w:color w:val="FF0000"/>
          <w:sz w:val="40"/>
        </w:rPr>
        <w:t>、唱歌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sing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15</w:t>
      </w:r>
    </w:p>
    <w:p w:rsidR="000D0D35" w:rsidRDefault="000D0D35" w:rsidP="00A1416D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9</w:t>
      </w:r>
      <w:r>
        <w:rPr>
          <w:rFonts w:hint="eastAsia"/>
          <w:color w:val="FF0000"/>
          <w:sz w:val="40"/>
        </w:rPr>
        <w:t>、点灯（自锁）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light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17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10</w:t>
      </w:r>
      <w:r>
        <w:rPr>
          <w:rFonts w:hint="eastAsia"/>
          <w:color w:val="FF0000"/>
          <w:sz w:val="40"/>
        </w:rPr>
        <w:t>、灭火（自锁）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outfire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19</w:t>
      </w:r>
    </w:p>
    <w:p w:rsidR="000D0D35" w:rsidRDefault="000D0D35" w:rsidP="00A1416D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11</w:t>
      </w:r>
      <w:r>
        <w:rPr>
          <w:rFonts w:hint="eastAsia"/>
          <w:color w:val="FF0000"/>
          <w:sz w:val="40"/>
        </w:rPr>
        <w:t>、舵机复位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变量：</w:t>
      </w:r>
      <w:r>
        <w:rPr>
          <w:color w:val="FF0000"/>
          <w:sz w:val="40"/>
        </w:rPr>
        <w:t>reset</w:t>
      </w:r>
    </w:p>
    <w:p w:rsidR="000D0D35" w:rsidRDefault="000D0D35" w:rsidP="00B16F9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位置：</w:t>
      </w:r>
      <w:r>
        <w:rPr>
          <w:color w:val="FF0000"/>
          <w:sz w:val="40"/>
        </w:rPr>
        <w:t>21</w:t>
      </w:r>
    </w:p>
    <w:p w:rsidR="000D0D35" w:rsidRPr="00A1416D" w:rsidRDefault="000D0D35" w:rsidP="00B16F98">
      <w:pPr>
        <w:rPr>
          <w:color w:val="FF0000"/>
          <w:sz w:val="40"/>
        </w:rPr>
      </w:pPr>
      <w:r>
        <w:rPr>
          <w:color w:val="FF0000"/>
          <w:sz w:val="40"/>
        </w:rPr>
        <w:t>{true</w:t>
      </w:r>
      <w:r>
        <w:rPr>
          <w:rFonts w:hint="eastAsia"/>
          <w:color w:val="FF0000"/>
          <w:sz w:val="40"/>
        </w:rPr>
        <w:t>，</w:t>
      </w:r>
      <w:r>
        <w:rPr>
          <w:color w:val="FF0000"/>
          <w:sz w:val="40"/>
        </w:rPr>
        <w:t>false}1,0</w:t>
      </w:r>
    </w:p>
    <w:p w:rsidR="000D0D35" w:rsidRDefault="000D0D35">
      <w:pPr>
        <w:rPr>
          <w:sz w:val="40"/>
          <w:szCs w:val="40"/>
        </w:rPr>
      </w:pPr>
      <w:r>
        <w:rPr>
          <w:sz w:val="40"/>
          <w:szCs w:val="40"/>
        </w:rPr>
        <w:t>12</w:t>
      </w:r>
      <w:r>
        <w:rPr>
          <w:rFonts w:hint="eastAsia"/>
          <w:sz w:val="40"/>
          <w:szCs w:val="40"/>
        </w:rPr>
        <w:t>、超声波</w:t>
      </w:r>
    </w:p>
    <w:p w:rsidR="000D0D35" w:rsidRDefault="000D0D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变量：</w:t>
      </w:r>
      <w:r w:rsidRPr="00B16F98">
        <w:rPr>
          <w:sz w:val="40"/>
          <w:szCs w:val="40"/>
        </w:rPr>
        <w:t>ultrasonic</w:t>
      </w:r>
    </w:p>
    <w:p w:rsidR="000D0D35" w:rsidRPr="00B16F98" w:rsidRDefault="000D0D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位置：</w:t>
      </w:r>
      <w:r>
        <w:rPr>
          <w:sz w:val="40"/>
          <w:szCs w:val="40"/>
        </w:rPr>
        <w:t>23</w:t>
      </w:r>
    </w:p>
    <w:p w:rsidR="000D0D35" w:rsidRDefault="000D0D35">
      <w:pPr>
        <w:rPr>
          <w:sz w:val="40"/>
        </w:rPr>
      </w:pPr>
      <w:r w:rsidRPr="00B16F98">
        <w:rPr>
          <w:sz w:val="40"/>
        </w:rPr>
        <w:t>{</w:t>
      </w:r>
      <w:r>
        <w:rPr>
          <w:sz w:val="40"/>
        </w:rPr>
        <w:t>100.8</w:t>
      </w:r>
      <w:r w:rsidRPr="00B16F98">
        <w:rPr>
          <w:sz w:val="40"/>
        </w:rPr>
        <w:t>}</w:t>
      </w:r>
      <w:r>
        <w:rPr>
          <w:sz w:val="40"/>
        </w:rPr>
        <w:t xml:space="preserve">   cm</w:t>
      </w:r>
    </w:p>
    <w:p w:rsidR="000D0D35" w:rsidRDefault="000D0D35" w:rsidP="00B16F98">
      <w:pPr>
        <w:rPr>
          <w:sz w:val="40"/>
          <w:szCs w:val="40"/>
        </w:rPr>
      </w:pPr>
      <w:r>
        <w:rPr>
          <w:sz w:val="40"/>
          <w:szCs w:val="40"/>
        </w:rPr>
        <w:t>13</w:t>
      </w:r>
      <w:r>
        <w:rPr>
          <w:rFonts w:hint="eastAsia"/>
          <w:sz w:val="40"/>
          <w:szCs w:val="40"/>
        </w:rPr>
        <w:t>、电池电压</w:t>
      </w:r>
    </w:p>
    <w:p w:rsidR="000D0D35" w:rsidRPr="00B16F98" w:rsidRDefault="000D0D35" w:rsidP="00B16F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变量：</w:t>
      </w:r>
      <w:r w:rsidRPr="00B16F98">
        <w:rPr>
          <w:sz w:val="40"/>
          <w:szCs w:val="40"/>
        </w:rPr>
        <w:t>voltage</w:t>
      </w:r>
    </w:p>
    <w:p w:rsidR="000D0D35" w:rsidRDefault="000D0D35" w:rsidP="00B16F98">
      <w:pPr>
        <w:rPr>
          <w:sz w:val="40"/>
        </w:rPr>
      </w:pPr>
      <w:r w:rsidRPr="00B16F98">
        <w:rPr>
          <w:sz w:val="40"/>
        </w:rPr>
        <w:t>{</w:t>
      </w:r>
      <w:r>
        <w:rPr>
          <w:sz w:val="40"/>
        </w:rPr>
        <w:t>4.2</w:t>
      </w:r>
      <w:r w:rsidRPr="00B16F98">
        <w:rPr>
          <w:sz w:val="40"/>
        </w:rPr>
        <w:t>}</w:t>
      </w:r>
      <w:r>
        <w:rPr>
          <w:sz w:val="40"/>
        </w:rPr>
        <w:t xml:space="preserve">   v</w:t>
      </w:r>
    </w:p>
    <w:p w:rsidR="000D0D35" w:rsidRPr="0017537C" w:rsidRDefault="000D0D35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  <w:sz w:val="40"/>
        </w:rPr>
        <w:t>具体面板示意如下：</w:t>
      </w:r>
      <w:r w:rsidRPr="002F1CAE">
        <w:rPr>
          <w:rFonts w:asci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9.5pt;height:243pt">
            <v:imagedata r:id="rId6" r:href="rId7"/>
          </v:shape>
        </w:pict>
      </w:r>
    </w:p>
    <w:p w:rsidR="000D0D35" w:rsidRDefault="000D0D35">
      <w:pPr>
        <w:rPr>
          <w:sz w:val="48"/>
        </w:rPr>
      </w:pPr>
      <w:r w:rsidRPr="0033598D">
        <w:rPr>
          <w:rFonts w:hint="eastAsia"/>
          <w:sz w:val="48"/>
        </w:rPr>
        <w:t>协议：</w:t>
      </w:r>
      <w:bookmarkStart w:id="5" w:name="OLE_LINK1"/>
      <w:bookmarkStart w:id="6" w:name="OLE_LINK2"/>
    </w:p>
    <w:p w:rsidR="000D0D35" w:rsidRDefault="000D0D35">
      <w:pPr>
        <w:rPr>
          <w:sz w:val="48"/>
        </w:rPr>
      </w:pPr>
      <w:bookmarkStart w:id="7" w:name="OLE_LINK8"/>
      <w:bookmarkStart w:id="8" w:name="OLE_LINK9"/>
      <w:r>
        <w:rPr>
          <w:sz w:val="48"/>
        </w:rPr>
        <w:t>$0,0,0,0,0,0,0,0,0,0,0,100,4200#</w:t>
      </w:r>
      <w:bookmarkEnd w:id="5"/>
      <w:bookmarkEnd w:id="6"/>
    </w:p>
    <w:bookmarkEnd w:id="7"/>
    <w:bookmarkEnd w:id="8"/>
    <w:p w:rsidR="000D0D35" w:rsidRPr="00A11370" w:rsidRDefault="000D0D35">
      <w:pPr>
        <w:rPr>
          <w:sz w:val="48"/>
        </w:rPr>
      </w:pPr>
    </w:p>
    <w:sectPr w:rsidR="000D0D35" w:rsidRPr="00A11370" w:rsidSect="00E2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D35" w:rsidRDefault="000D0D35" w:rsidP="00793CFE">
      <w:r>
        <w:separator/>
      </w:r>
    </w:p>
  </w:endnote>
  <w:endnote w:type="continuationSeparator" w:id="0">
    <w:p w:rsidR="000D0D35" w:rsidRDefault="000D0D35" w:rsidP="00793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D35" w:rsidRDefault="000D0D35" w:rsidP="00793CFE">
      <w:r>
        <w:separator/>
      </w:r>
    </w:p>
  </w:footnote>
  <w:footnote w:type="continuationSeparator" w:id="0">
    <w:p w:rsidR="000D0D35" w:rsidRDefault="000D0D35" w:rsidP="00793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CFE"/>
    <w:rsid w:val="00012263"/>
    <w:rsid w:val="00084CC4"/>
    <w:rsid w:val="000D0D35"/>
    <w:rsid w:val="000E14F3"/>
    <w:rsid w:val="000F39A8"/>
    <w:rsid w:val="0011374A"/>
    <w:rsid w:val="0011513F"/>
    <w:rsid w:val="001371E2"/>
    <w:rsid w:val="001560CB"/>
    <w:rsid w:val="0017537C"/>
    <w:rsid w:val="00193C83"/>
    <w:rsid w:val="001B66BE"/>
    <w:rsid w:val="001D445B"/>
    <w:rsid w:val="00256E0D"/>
    <w:rsid w:val="002F1CAE"/>
    <w:rsid w:val="00320434"/>
    <w:rsid w:val="00333AB3"/>
    <w:rsid w:val="0033598D"/>
    <w:rsid w:val="003902FC"/>
    <w:rsid w:val="003C2DCF"/>
    <w:rsid w:val="00441407"/>
    <w:rsid w:val="004445E6"/>
    <w:rsid w:val="004656B8"/>
    <w:rsid w:val="00473D29"/>
    <w:rsid w:val="004C5207"/>
    <w:rsid w:val="004F1C29"/>
    <w:rsid w:val="004F4B4B"/>
    <w:rsid w:val="005B28C1"/>
    <w:rsid w:val="005F59B6"/>
    <w:rsid w:val="005F5D6A"/>
    <w:rsid w:val="00666F2C"/>
    <w:rsid w:val="006D438F"/>
    <w:rsid w:val="006D6C8A"/>
    <w:rsid w:val="007037AF"/>
    <w:rsid w:val="007333CB"/>
    <w:rsid w:val="00755DE8"/>
    <w:rsid w:val="0076459A"/>
    <w:rsid w:val="007652F9"/>
    <w:rsid w:val="00774907"/>
    <w:rsid w:val="00793CFE"/>
    <w:rsid w:val="007A1AB2"/>
    <w:rsid w:val="007B3D8D"/>
    <w:rsid w:val="00800810"/>
    <w:rsid w:val="008817FB"/>
    <w:rsid w:val="00894978"/>
    <w:rsid w:val="00932F65"/>
    <w:rsid w:val="0096230F"/>
    <w:rsid w:val="009977A7"/>
    <w:rsid w:val="009A02BC"/>
    <w:rsid w:val="009D4F6B"/>
    <w:rsid w:val="009E560F"/>
    <w:rsid w:val="00A11370"/>
    <w:rsid w:val="00A1416D"/>
    <w:rsid w:val="00A535D2"/>
    <w:rsid w:val="00A85662"/>
    <w:rsid w:val="00AC15AA"/>
    <w:rsid w:val="00B16F98"/>
    <w:rsid w:val="00B44CF2"/>
    <w:rsid w:val="00B70824"/>
    <w:rsid w:val="00BA1B2C"/>
    <w:rsid w:val="00BF353C"/>
    <w:rsid w:val="00C331B5"/>
    <w:rsid w:val="00CF580A"/>
    <w:rsid w:val="00D04F7B"/>
    <w:rsid w:val="00D33A17"/>
    <w:rsid w:val="00D84604"/>
    <w:rsid w:val="00D93A17"/>
    <w:rsid w:val="00DF6590"/>
    <w:rsid w:val="00E11937"/>
    <w:rsid w:val="00E261EC"/>
    <w:rsid w:val="00E926F9"/>
    <w:rsid w:val="00EB04BF"/>
    <w:rsid w:val="00EB68B0"/>
    <w:rsid w:val="00EE53F5"/>
    <w:rsid w:val="00F62FAA"/>
    <w:rsid w:val="00F76049"/>
    <w:rsid w:val="00F9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E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3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CF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3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3CF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16F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6F9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2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Administrator\Documents\Tencent%20Files\214825809\Image\C2C\0F11056B77CA8CDFF2E3D525A8EFFB9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1051</TotalTime>
  <Pages>3</Pages>
  <Words>108</Words>
  <Characters>618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35</cp:revision>
  <dcterms:created xsi:type="dcterms:W3CDTF">2017-03-15T06:11:00Z</dcterms:created>
  <dcterms:modified xsi:type="dcterms:W3CDTF">2017-04-11T14:48:00Z</dcterms:modified>
</cp:coreProperties>
</file>